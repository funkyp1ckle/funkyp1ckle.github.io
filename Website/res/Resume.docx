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D22D5F3" w14:textId="77777777" w:rsidTr="00007728">
        <w:trPr>
          <w:trHeight w:hRule="exact" w:val="1800"/>
        </w:trPr>
        <w:tc>
          <w:tcPr>
            <w:tcW w:w="9360" w:type="dxa"/>
            <w:tcMar>
              <w:top w:w="0" w:type="dxa"/>
              <w:bottom w:w="0" w:type="dxa"/>
            </w:tcMar>
          </w:tcPr>
          <w:p w14:paraId="112C7FE0" w14:textId="77777777" w:rsidR="00692703" w:rsidRPr="00CF1A49" w:rsidRDefault="00D0620B" w:rsidP="00913946">
            <w:pPr>
              <w:pStyle w:val="Title"/>
            </w:pPr>
            <w:r>
              <w:t>Pramit</w:t>
            </w:r>
            <w:r w:rsidR="00692703" w:rsidRPr="00CF1A49">
              <w:t xml:space="preserve"> </w:t>
            </w:r>
            <w:r>
              <w:rPr>
                <w:rStyle w:val="IntenseEmphasis"/>
              </w:rPr>
              <w:t>Govindaraj</w:t>
            </w:r>
          </w:p>
          <w:p w14:paraId="47331054" w14:textId="77777777" w:rsidR="00B23ECA" w:rsidRDefault="00D0620B" w:rsidP="00913946">
            <w:pPr>
              <w:pStyle w:val="ContactInfo"/>
              <w:contextualSpacing w:val="0"/>
            </w:pPr>
            <w:r>
              <w:t>1413 Grady Randall Ct.</w:t>
            </w:r>
            <w:r w:rsidR="00B23ECA">
              <w:t>, Mclean, VA 22101</w:t>
            </w:r>
          </w:p>
          <w:p w14:paraId="73327509" w14:textId="784FD161" w:rsidR="00692703" w:rsidRPr="00CF1A49" w:rsidRDefault="00B23ECA" w:rsidP="00913946">
            <w:pPr>
              <w:pStyle w:val="ContactInfo"/>
              <w:contextualSpacing w:val="0"/>
            </w:pPr>
            <w:r>
              <w:t>Tel:</w:t>
            </w:r>
            <w:r w:rsidR="00692703" w:rsidRPr="00CF1A49">
              <w:t xml:space="preserve"> </w:t>
            </w:r>
            <w:r w:rsidR="00863EB1">
              <w:t>703-532-1967 (H); 5</w:t>
            </w:r>
            <w:r w:rsidR="00D0620B">
              <w:t>71-888-9256</w:t>
            </w:r>
            <w:r w:rsidR="00863EB1">
              <w:t xml:space="preserve"> (M)</w:t>
            </w:r>
          </w:p>
          <w:p w14:paraId="71C0D11A" w14:textId="1EB30719" w:rsidR="00692703" w:rsidRPr="00CF1A49" w:rsidRDefault="00F2136E" w:rsidP="00913946">
            <w:pPr>
              <w:pStyle w:val="ContactInfoEmphasis"/>
              <w:contextualSpacing w:val="0"/>
            </w:pPr>
            <w:hyperlink r:id="rId7" w:history="1">
              <w:r w:rsidR="00B23ECA" w:rsidRPr="007515AA">
                <w:rPr>
                  <w:rStyle w:val="Hyperlink"/>
                </w:rPr>
                <w:t>pramit.govindaraj@gmail.com</w:t>
              </w:r>
            </w:hyperlink>
          </w:p>
        </w:tc>
      </w:tr>
      <w:tr w:rsidR="009571D8" w:rsidRPr="00CF1A49" w14:paraId="37A79245" w14:textId="77777777" w:rsidTr="00692703">
        <w:tc>
          <w:tcPr>
            <w:tcW w:w="9360" w:type="dxa"/>
            <w:tcMar>
              <w:top w:w="432" w:type="dxa"/>
            </w:tcMar>
          </w:tcPr>
          <w:p w14:paraId="0C76765D" w14:textId="6078B3CF" w:rsidR="001755A8" w:rsidRPr="00CF1A49" w:rsidRDefault="002F6722" w:rsidP="00913946">
            <w:pPr>
              <w:contextualSpacing w:val="0"/>
            </w:pPr>
            <w:r>
              <w:t xml:space="preserve">Self-motivated, </w:t>
            </w:r>
            <w:r w:rsidR="00B23ECA">
              <w:t xml:space="preserve">hard-working, </w:t>
            </w:r>
            <w:r>
              <w:t xml:space="preserve">intellectually curious high school student </w:t>
            </w:r>
            <w:r w:rsidR="002944DF">
              <w:t>with strong interpersonal and team skills. Caring personality with a desire to help needy individuals and communities.</w:t>
            </w:r>
          </w:p>
        </w:tc>
      </w:tr>
    </w:tbl>
    <w:sdt>
      <w:sdtPr>
        <w:alias w:val="Education:"/>
        <w:tag w:val="Education:"/>
        <w:id w:val="-1908763273"/>
        <w:placeholder>
          <w:docPart w:val="156CC3B890B84D5EAF34CD83F0933763"/>
        </w:placeholder>
        <w:temporary/>
        <w:showingPlcHdr/>
        <w15:appearance w15:val="hidden"/>
      </w:sdtPr>
      <w:sdtEndPr/>
      <w:sdtContent>
        <w:p w14:paraId="32A33BA8"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795C428" w14:textId="77777777" w:rsidTr="00D66A52">
        <w:tc>
          <w:tcPr>
            <w:tcW w:w="9355" w:type="dxa"/>
          </w:tcPr>
          <w:p w14:paraId="5E5DEE21" w14:textId="64B05918" w:rsidR="002944DF" w:rsidRPr="002944DF" w:rsidRDefault="002944DF" w:rsidP="001D0BF1">
            <w:pPr>
              <w:pStyle w:val="Heading2"/>
              <w:contextualSpacing w:val="0"/>
              <w:outlineLvl w:val="1"/>
            </w:pPr>
            <w:r>
              <w:t>MCLEAN HIGH SCHOOL</w:t>
            </w:r>
          </w:p>
          <w:p w14:paraId="65ED7773" w14:textId="04A493D6" w:rsidR="002944DF" w:rsidRDefault="007154D2" w:rsidP="000F23AC">
            <w:pPr>
              <w:contextualSpacing w:val="0"/>
            </w:pPr>
            <w:r>
              <w:t>99</w:t>
            </w:r>
            <w:r w:rsidRPr="007154D2">
              <w:rPr>
                <w:vertAlign w:val="superscript"/>
              </w:rPr>
              <w:t>th</w:t>
            </w:r>
            <w:r>
              <w:t xml:space="preserve"> Percentile in </w:t>
            </w:r>
            <w:r w:rsidR="00795CA7">
              <w:t xml:space="preserve">SAT,  </w:t>
            </w:r>
            <w:r w:rsidR="00795CA7">
              <w:t>99</w:t>
            </w:r>
            <w:r w:rsidR="00795CA7" w:rsidRPr="007154D2">
              <w:rPr>
                <w:vertAlign w:val="superscript"/>
              </w:rPr>
              <w:t>th</w:t>
            </w:r>
            <w:r w:rsidR="00795CA7">
              <w:t xml:space="preserve"> Percentile in </w:t>
            </w:r>
            <w:r>
              <w:t>PSAT</w:t>
            </w:r>
            <w:r w:rsidR="00795CA7">
              <w:t>,</w:t>
            </w:r>
            <w:r w:rsidR="000F23AC">
              <w:t xml:space="preserve"> and </w:t>
            </w:r>
            <w:r w:rsidR="002944DF">
              <w:t>96</w:t>
            </w:r>
            <w:r w:rsidR="002944DF" w:rsidRPr="00D0620B">
              <w:rPr>
                <w:vertAlign w:val="superscript"/>
              </w:rPr>
              <w:t>th</w:t>
            </w:r>
            <w:r w:rsidR="002944DF">
              <w:t xml:space="preserve"> Percentile in PSAT 8/9</w:t>
            </w:r>
          </w:p>
          <w:p w14:paraId="672EDB76" w14:textId="6056380B" w:rsidR="00695515" w:rsidRDefault="007154D2" w:rsidP="002944DF">
            <w:pPr>
              <w:contextualSpacing w:val="0"/>
            </w:pPr>
            <w:r>
              <w:t>Enrolled in 4 AP courses in 11</w:t>
            </w:r>
            <w:r w:rsidRPr="009A3BC5">
              <w:rPr>
                <w:vertAlign w:val="superscript"/>
              </w:rPr>
              <w:t>th</w:t>
            </w:r>
            <w:r>
              <w:t xml:space="preserve"> grade</w:t>
            </w:r>
          </w:p>
          <w:p w14:paraId="7BBDE335" w14:textId="40DDFCE4" w:rsidR="007154D2" w:rsidRDefault="007154D2" w:rsidP="007154D2">
            <w:pPr>
              <w:spacing w:after="160" w:line="259" w:lineRule="auto"/>
            </w:pPr>
            <w:r>
              <w:t>Enrolled in all core honors classes</w:t>
            </w:r>
          </w:p>
          <w:p w14:paraId="645337EF" w14:textId="790897CA" w:rsidR="009A3BC5" w:rsidRPr="00CF1A49" w:rsidRDefault="007154D2" w:rsidP="002944DF">
            <w:pPr>
              <w:contextualSpacing w:val="0"/>
            </w:pPr>
            <w:r>
              <w:t>Pass Advanced in all SOLs, with perfect scores in several</w:t>
            </w:r>
          </w:p>
        </w:tc>
      </w:tr>
      <w:tr w:rsidR="00F61DF9" w:rsidRPr="00CF1A49" w14:paraId="1759D4CA" w14:textId="77777777" w:rsidTr="00F61DF9">
        <w:tc>
          <w:tcPr>
            <w:tcW w:w="9355" w:type="dxa"/>
            <w:tcMar>
              <w:top w:w="216" w:type="dxa"/>
            </w:tcMar>
          </w:tcPr>
          <w:p w14:paraId="636A7AD9" w14:textId="6A626E9B" w:rsidR="00F61DF9" w:rsidRPr="00CF1A49" w:rsidRDefault="002944DF" w:rsidP="00F61DF9">
            <w:pPr>
              <w:pStyle w:val="Heading2"/>
              <w:contextualSpacing w:val="0"/>
              <w:outlineLvl w:val="1"/>
            </w:pPr>
            <w:r>
              <w:t xml:space="preserve">LONGFELLOW MIDDLE </w:t>
            </w:r>
            <w:r w:rsidR="00D0620B">
              <w:t>School</w:t>
            </w:r>
          </w:p>
          <w:p w14:paraId="18EE535B" w14:textId="3162C7D8" w:rsidR="00F61DF9" w:rsidRDefault="00695515" w:rsidP="00D0620B">
            <w:pPr>
              <w:spacing w:after="160" w:line="259" w:lineRule="auto"/>
            </w:pPr>
            <w:r>
              <w:t xml:space="preserve">Enrolled in all </w:t>
            </w:r>
            <w:r w:rsidR="009A3BC5">
              <w:t xml:space="preserve">available </w:t>
            </w:r>
            <w:r w:rsidR="002944DF">
              <w:t>honors classes</w:t>
            </w:r>
          </w:p>
          <w:p w14:paraId="517FCBDF" w14:textId="77777777" w:rsidR="007154D2" w:rsidRDefault="007154D2" w:rsidP="007154D2">
            <w:pPr>
              <w:spacing w:after="160" w:line="259" w:lineRule="auto"/>
            </w:pPr>
            <w:r>
              <w:t>Pass Advanced in all SOLs, with perfect scores in several</w:t>
            </w:r>
          </w:p>
          <w:p w14:paraId="06AF8A50" w14:textId="4817A8DC" w:rsidR="009C0118" w:rsidRDefault="009C0118" w:rsidP="00D0620B">
            <w:pPr>
              <w:spacing w:after="160" w:line="259" w:lineRule="auto"/>
            </w:pPr>
            <w:r>
              <w:t>96</w:t>
            </w:r>
            <w:r w:rsidRPr="00D0620B">
              <w:rPr>
                <w:vertAlign w:val="superscript"/>
              </w:rPr>
              <w:t>th</w:t>
            </w:r>
            <w:r>
              <w:t xml:space="preserve"> Percentile in the IOWA Test </w:t>
            </w:r>
            <w:r w:rsidR="00EE5634">
              <w:t>that is required for enrollment in the “</w:t>
            </w:r>
            <w:r>
              <w:t>Gifted and Talented</w:t>
            </w:r>
            <w:r w:rsidR="00EE5634">
              <w:t>”</w:t>
            </w:r>
            <w:r>
              <w:t xml:space="preserve"> </w:t>
            </w:r>
            <w:r w:rsidR="00EE5634">
              <w:t>M</w:t>
            </w:r>
            <w:r>
              <w:t>ath</w:t>
            </w:r>
            <w:r w:rsidR="00EE5634">
              <w:t xml:space="preserve"> program</w:t>
            </w:r>
          </w:p>
        </w:tc>
      </w:tr>
    </w:tbl>
    <w:sdt>
      <w:sdtPr>
        <w:alias w:val="Skills:"/>
        <w:tag w:val="Skills:"/>
        <w:id w:val="-1392877668"/>
        <w:placeholder>
          <w:docPart w:val="B922691E4EFF48B7AE51D477E7344237"/>
        </w:placeholder>
        <w:temporary/>
        <w:showingPlcHdr/>
        <w15:appearance w15:val="hidden"/>
      </w:sdtPr>
      <w:sdtEndPr/>
      <w:sdtContent>
        <w:p w14:paraId="6C4505EC"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38158C8F" w14:textId="77777777" w:rsidTr="00CF1A49">
        <w:tc>
          <w:tcPr>
            <w:tcW w:w="4675" w:type="dxa"/>
          </w:tcPr>
          <w:p w14:paraId="2F0125F2" w14:textId="56FF2A9A" w:rsidR="001E3120" w:rsidRPr="006E1507" w:rsidRDefault="002F6722" w:rsidP="006E1507">
            <w:pPr>
              <w:pStyle w:val="ListBullet"/>
              <w:contextualSpacing w:val="0"/>
            </w:pPr>
            <w:r>
              <w:t>Ability to design interactive and intuitive user interfaces for intuitive functionality</w:t>
            </w:r>
          </w:p>
          <w:p w14:paraId="5A198E74" w14:textId="20E4BEC0" w:rsidR="001F4E6D" w:rsidRPr="006E1507" w:rsidRDefault="009C0118" w:rsidP="006E1507">
            <w:pPr>
              <w:pStyle w:val="ListBullet"/>
              <w:contextualSpacing w:val="0"/>
            </w:pPr>
            <w:r>
              <w:t>Ability do develop web apps and use technologies such as electron to package them for cross platform use</w:t>
            </w:r>
          </w:p>
        </w:tc>
        <w:tc>
          <w:tcPr>
            <w:tcW w:w="4675" w:type="dxa"/>
            <w:tcMar>
              <w:left w:w="360" w:type="dxa"/>
            </w:tcMar>
          </w:tcPr>
          <w:p w14:paraId="028DBF96" w14:textId="3421B887" w:rsidR="00862B62" w:rsidRDefault="009C0118" w:rsidP="00862B62">
            <w:pPr>
              <w:pStyle w:val="ListBullet"/>
              <w:contextualSpacing w:val="0"/>
            </w:pPr>
            <w:r>
              <w:t>Ability to use M</w:t>
            </w:r>
            <w:r w:rsidR="000F23AC">
              <w:t xml:space="preserve">S </w:t>
            </w:r>
            <w:r>
              <w:t xml:space="preserve">Office, </w:t>
            </w:r>
            <w:r w:rsidR="007154D2">
              <w:t>Adobe Creative Cloud products, c</w:t>
            </w:r>
            <w:r>
              <w:t>ommon business software like Adobe Acrobat</w:t>
            </w:r>
            <w:r w:rsidR="00862B62">
              <w:t xml:space="preserve">, and </w:t>
            </w:r>
            <w:r w:rsidR="003D027E">
              <w:t xml:space="preserve">Digital Audio Workstations, such as </w:t>
            </w:r>
            <w:r w:rsidR="003D027E" w:rsidRPr="003D027E">
              <w:t>Reaper</w:t>
            </w:r>
            <w:r w:rsidR="003D027E">
              <w:t xml:space="preserve"> and </w:t>
            </w:r>
            <w:r w:rsidR="00AF2DB9">
              <w:t>FL Studio</w:t>
            </w:r>
          </w:p>
          <w:p w14:paraId="002F77DA" w14:textId="05B3A622" w:rsidR="009C0118" w:rsidRPr="006E1507" w:rsidRDefault="009A3BC5" w:rsidP="00D0620B">
            <w:pPr>
              <w:pStyle w:val="ListBullet"/>
              <w:contextualSpacing w:val="0"/>
            </w:pPr>
            <w:r>
              <w:t xml:space="preserve">Bilingual </w:t>
            </w:r>
            <w:r w:rsidR="003D027E">
              <w:t>in English and Hindi. F</w:t>
            </w:r>
            <w:r>
              <w:t>luency in spoken and written Hindi certified by FCPS. Intermediate level French</w:t>
            </w:r>
            <w:r w:rsidR="003D027E">
              <w:t xml:space="preserve"> certification</w:t>
            </w:r>
          </w:p>
        </w:tc>
      </w:tr>
    </w:tbl>
    <w:sdt>
      <w:sdtPr>
        <w:alias w:val="Activities:"/>
        <w:tag w:val="Activities:"/>
        <w:id w:val="1223332893"/>
        <w:placeholder>
          <w:docPart w:val="D29880675B0B4CE29707D2B0E3074DF0"/>
        </w:placeholder>
        <w:temporary/>
        <w:showingPlcHdr/>
        <w15:appearance w15:val="hidden"/>
      </w:sdtPr>
      <w:sdtEndPr/>
      <w:sdtContent>
        <w:p w14:paraId="2DBE23CB" w14:textId="77777777" w:rsidR="00AD782D" w:rsidRPr="00CF1A49" w:rsidRDefault="0062312F" w:rsidP="0062312F">
          <w:pPr>
            <w:pStyle w:val="Heading1"/>
          </w:pPr>
          <w:r w:rsidRPr="00CF1A49">
            <w:t>Activities</w:t>
          </w:r>
        </w:p>
      </w:sdtContent>
    </w:sdt>
    <w:p w14:paraId="7C84A575" w14:textId="19658AE1" w:rsidR="000A14F6" w:rsidRPr="000A14F6" w:rsidRDefault="000A14F6" w:rsidP="000A14F6">
      <w:pPr>
        <w:rPr>
          <w:b/>
          <w:color w:val="auto"/>
          <w:u w:val="single"/>
        </w:rPr>
      </w:pPr>
      <w:r w:rsidRPr="000A14F6">
        <w:rPr>
          <w:b/>
          <w:color w:val="auto"/>
          <w:u w:val="single"/>
        </w:rPr>
        <w:t>Foreign Language Curriculum Development and Teaching</w:t>
      </w:r>
    </w:p>
    <w:p w14:paraId="7D636A1C" w14:textId="220C67A6" w:rsidR="00B72DA1" w:rsidRDefault="000A14F6" w:rsidP="00B72DA1">
      <w:pPr>
        <w:pStyle w:val="ListParagraph"/>
        <w:numPr>
          <w:ilvl w:val="0"/>
          <w:numId w:val="16"/>
        </w:numPr>
        <w:spacing w:after="160" w:line="259" w:lineRule="auto"/>
      </w:pPr>
      <w:r>
        <w:t xml:space="preserve">Conceptualized and developed an online Hindi course geared towards </w:t>
      </w:r>
      <w:r w:rsidR="00B72DA1">
        <w:t>second</w:t>
      </w:r>
      <w:r>
        <w:t>-</w:t>
      </w:r>
      <w:r w:rsidR="00B72DA1">
        <w:t>generation Indian</w:t>
      </w:r>
      <w:r>
        <w:t xml:space="preserve"> and non-Indian students</w:t>
      </w:r>
    </w:p>
    <w:p w14:paraId="6FA9A210" w14:textId="1CB1129B" w:rsidR="000A14F6" w:rsidRDefault="000A14F6" w:rsidP="00B72DA1">
      <w:pPr>
        <w:pStyle w:val="ListParagraph"/>
        <w:numPr>
          <w:ilvl w:val="0"/>
          <w:numId w:val="16"/>
        </w:numPr>
        <w:spacing w:after="160" w:line="259" w:lineRule="auto"/>
      </w:pPr>
      <w:r>
        <w:t xml:space="preserve">Used interactive techniques and </w:t>
      </w:r>
      <w:r w:rsidR="00D82361">
        <w:t xml:space="preserve">software </w:t>
      </w:r>
      <w:r>
        <w:t>to engage and teach the course to the pilot cohort of 10 students</w:t>
      </w:r>
    </w:p>
    <w:p w14:paraId="522B4272" w14:textId="2449F864" w:rsidR="000A14F6" w:rsidRDefault="000A14F6" w:rsidP="00B72DA1">
      <w:pPr>
        <w:pStyle w:val="ListParagraph"/>
        <w:numPr>
          <w:ilvl w:val="0"/>
          <w:numId w:val="16"/>
        </w:numPr>
        <w:spacing w:after="160" w:line="259" w:lineRule="auto"/>
      </w:pPr>
      <w:r>
        <w:t xml:space="preserve">Intend to patent the </w:t>
      </w:r>
      <w:r w:rsidR="00D82361">
        <w:t xml:space="preserve">teaching </w:t>
      </w:r>
      <w:r>
        <w:t xml:space="preserve">materials and package </w:t>
      </w:r>
      <w:r w:rsidR="00D82361">
        <w:t xml:space="preserve">them </w:t>
      </w:r>
      <w:r>
        <w:t xml:space="preserve">into a course </w:t>
      </w:r>
      <w:r w:rsidR="00D82361">
        <w:t xml:space="preserve">that can be </w:t>
      </w:r>
      <w:r>
        <w:t xml:space="preserve">distributed </w:t>
      </w:r>
      <w:r w:rsidR="00D82361">
        <w:t>worldwide using</w:t>
      </w:r>
      <w:r>
        <w:t xml:space="preserve"> online learning platform</w:t>
      </w:r>
      <w:r w:rsidR="00D82361">
        <w:t>s</w:t>
      </w:r>
      <w:r>
        <w:t xml:space="preserve"> such as Udemy</w:t>
      </w:r>
    </w:p>
    <w:p w14:paraId="10E47FBD" w14:textId="4A02033B" w:rsidR="00B22B18" w:rsidRPr="00B22B18" w:rsidRDefault="00B22B18" w:rsidP="00B22B18">
      <w:pPr>
        <w:rPr>
          <w:b/>
          <w:color w:val="auto"/>
          <w:u w:val="single"/>
        </w:rPr>
      </w:pPr>
      <w:r w:rsidRPr="00B22B18">
        <w:rPr>
          <w:b/>
          <w:color w:val="auto"/>
          <w:u w:val="single"/>
        </w:rPr>
        <w:t>Computer Programming</w:t>
      </w:r>
    </w:p>
    <w:p w14:paraId="1E91CD5F" w14:textId="7A0297D7" w:rsidR="00B22B18" w:rsidRPr="00B22B18" w:rsidRDefault="00B22B18" w:rsidP="00D0620B">
      <w:pPr>
        <w:rPr>
          <w:i/>
        </w:rPr>
      </w:pPr>
      <w:r w:rsidRPr="00B22B18">
        <w:rPr>
          <w:i/>
        </w:rPr>
        <w:t>Java Development</w:t>
      </w:r>
    </w:p>
    <w:p w14:paraId="4868AFA5" w14:textId="77777777" w:rsidR="00D0620B" w:rsidRDefault="00D0620B" w:rsidP="00D0620B">
      <w:pPr>
        <w:pStyle w:val="ListParagraph"/>
        <w:numPr>
          <w:ilvl w:val="0"/>
          <w:numId w:val="14"/>
        </w:numPr>
        <w:spacing w:after="160" w:line="259" w:lineRule="auto"/>
      </w:pPr>
      <w:r>
        <w:lastRenderedPageBreak/>
        <w:t>Developed a Swing GUI program that uses native Java API’s to retrieve system information, such as processes lists, service lists, Battery info, Display info, sensor info, Windows status, Processor info, and Disk info</w:t>
      </w:r>
    </w:p>
    <w:p w14:paraId="732729A0" w14:textId="5A807A02" w:rsidR="00D0620B" w:rsidRDefault="00D0620B" w:rsidP="00D0620B">
      <w:pPr>
        <w:pStyle w:val="ListParagraph"/>
        <w:numPr>
          <w:ilvl w:val="0"/>
          <w:numId w:val="14"/>
        </w:numPr>
        <w:spacing w:after="160" w:line="259" w:lineRule="auto"/>
      </w:pPr>
      <w:r>
        <w:t>Developed a Swing GUI program us</w:t>
      </w:r>
      <w:r w:rsidR="00EE5634">
        <w:t>ing</w:t>
      </w:r>
      <w:r>
        <w:t xml:space="preserve"> You</w:t>
      </w:r>
      <w:r w:rsidR="007154D2">
        <w:t>T</w:t>
      </w:r>
      <w:r>
        <w:t xml:space="preserve">ube’s APIs to develop a downloader that can queue </w:t>
      </w:r>
      <w:r w:rsidR="00EE5634">
        <w:t xml:space="preserve">and download </w:t>
      </w:r>
      <w:r>
        <w:t>multiple files</w:t>
      </w:r>
      <w:r w:rsidR="00EE5634">
        <w:t xml:space="preserve">. </w:t>
      </w:r>
      <w:r>
        <w:t>This program also informs user</w:t>
      </w:r>
      <w:r w:rsidR="00C47DAE">
        <w:t>s</w:t>
      </w:r>
      <w:r>
        <w:t xml:space="preserve"> about download status and speed</w:t>
      </w:r>
    </w:p>
    <w:p w14:paraId="4074D36A" w14:textId="020872C3" w:rsidR="00D0620B" w:rsidRDefault="00D0620B" w:rsidP="00D0620B">
      <w:pPr>
        <w:pStyle w:val="ListParagraph"/>
        <w:numPr>
          <w:ilvl w:val="0"/>
          <w:numId w:val="14"/>
        </w:numPr>
        <w:spacing w:after="160" w:line="259" w:lineRule="auto"/>
      </w:pPr>
      <w:r>
        <w:t>Developed a Swing GUI program that uses the Sphinx4 library to implement a voice recognition interface. I improved the native dictionary and grammar files to make it more accurate</w:t>
      </w:r>
    </w:p>
    <w:p w14:paraId="5CDF5FC0" w14:textId="242F8D8E" w:rsidR="00D0620B" w:rsidRDefault="00D0620B" w:rsidP="00D0620B">
      <w:pPr>
        <w:pStyle w:val="ListParagraph"/>
        <w:numPr>
          <w:ilvl w:val="0"/>
          <w:numId w:val="14"/>
        </w:numPr>
        <w:spacing w:after="160" w:line="259" w:lineRule="auto"/>
      </w:pPr>
      <w:r>
        <w:t>Developed a CLI program that uses Google Tesseract’s OCR Engine to parse an expression from a photo. The program then solves the expression. The program is currently, able to solve basic arithmetic, as well as logs, and exponents</w:t>
      </w:r>
    </w:p>
    <w:p w14:paraId="00692537" w14:textId="2B896883" w:rsidR="00D0620B" w:rsidRDefault="00D0620B" w:rsidP="00D0620B">
      <w:pPr>
        <w:pStyle w:val="ListParagraph"/>
        <w:numPr>
          <w:ilvl w:val="0"/>
          <w:numId w:val="14"/>
        </w:numPr>
        <w:spacing w:after="160" w:line="259" w:lineRule="auto"/>
      </w:pPr>
      <w:r>
        <w:t xml:space="preserve">Developed a basic music player using Swing that gives the user the ability to </w:t>
      </w:r>
      <w:r w:rsidR="007154D2">
        <w:t>p</w:t>
      </w:r>
      <w:r>
        <w:t>lay, pause, and scrub through music, as well as choose any song from a directory</w:t>
      </w:r>
    </w:p>
    <w:p w14:paraId="5CC56800" w14:textId="77777777" w:rsidR="00D0620B" w:rsidRDefault="00D0620B" w:rsidP="00D0620B">
      <w:pPr>
        <w:pStyle w:val="ListParagraph"/>
        <w:numPr>
          <w:ilvl w:val="0"/>
          <w:numId w:val="14"/>
        </w:numPr>
        <w:spacing w:after="160" w:line="259" w:lineRule="auto"/>
      </w:pPr>
      <w:r>
        <w:t>Developed a brightness changer that calls PowerShell commands from the java program.</w:t>
      </w:r>
    </w:p>
    <w:p w14:paraId="1C33AA9C" w14:textId="58093CB6" w:rsidR="00D0620B" w:rsidRDefault="00D0620B" w:rsidP="00D0620B">
      <w:pPr>
        <w:pStyle w:val="ListParagraph"/>
        <w:numPr>
          <w:ilvl w:val="0"/>
          <w:numId w:val="14"/>
        </w:numPr>
        <w:spacing w:after="160" w:line="259" w:lineRule="auto"/>
      </w:pPr>
      <w:r>
        <w:t>Developed Swing GUI program to convert files to PDF, DOCX, and TXT. This program uses PDFBox, iTextPDF, and POI libraries to convert between file types</w:t>
      </w:r>
    </w:p>
    <w:p w14:paraId="0524E609" w14:textId="6C9CF3FB" w:rsidR="00D0620B" w:rsidRDefault="00D0620B" w:rsidP="00D0620B">
      <w:pPr>
        <w:pStyle w:val="ListParagraph"/>
        <w:numPr>
          <w:ilvl w:val="0"/>
          <w:numId w:val="14"/>
        </w:numPr>
        <w:spacing w:after="160" w:line="259" w:lineRule="auto"/>
      </w:pPr>
      <w:r>
        <w:t>Developed a hangman game in Swing that uses the Graphics2D package to draw the hangman</w:t>
      </w:r>
    </w:p>
    <w:p w14:paraId="7399A60E" w14:textId="5590AA08" w:rsidR="00D0620B" w:rsidRDefault="00D0620B" w:rsidP="00D0620B">
      <w:pPr>
        <w:pStyle w:val="ListParagraph"/>
        <w:numPr>
          <w:ilvl w:val="0"/>
          <w:numId w:val="14"/>
        </w:numPr>
        <w:spacing w:after="160" w:line="259" w:lineRule="auto"/>
      </w:pPr>
      <w:r>
        <w:t>Developed a color aimbot that scans the RGB values of every pixel on the screen. The method returns the coordinates of the pixel matching the provided color</w:t>
      </w:r>
      <w:r w:rsidR="00194241">
        <w:t xml:space="preserve">, which are then used </w:t>
      </w:r>
      <w:r>
        <w:t>by the robot class to move the mouse to the desired coordinates</w:t>
      </w:r>
    </w:p>
    <w:p w14:paraId="68846F87" w14:textId="38900BB3" w:rsidR="00D0620B" w:rsidRDefault="00D0620B" w:rsidP="00D0620B">
      <w:pPr>
        <w:pStyle w:val="ListParagraph"/>
        <w:numPr>
          <w:ilvl w:val="0"/>
          <w:numId w:val="14"/>
        </w:numPr>
        <w:spacing w:after="160" w:line="259" w:lineRule="auto"/>
      </w:pPr>
      <w:r>
        <w:t xml:space="preserve">Developed a program that calculates the weight of an object </w:t>
      </w:r>
      <w:r w:rsidR="00B72DA1">
        <w:t xml:space="preserve">on different planets, </w:t>
      </w:r>
      <w:r>
        <w:t xml:space="preserve">given </w:t>
      </w:r>
      <w:r w:rsidR="00B72DA1">
        <w:t>its</w:t>
      </w:r>
      <w:r>
        <w:t xml:space="preserve"> mass</w:t>
      </w:r>
    </w:p>
    <w:p w14:paraId="3BB78568" w14:textId="1E5BC902" w:rsidR="00D0620B" w:rsidRDefault="00D0620B" w:rsidP="00D0620B">
      <w:pPr>
        <w:pStyle w:val="ListParagraph"/>
        <w:numPr>
          <w:ilvl w:val="0"/>
          <w:numId w:val="14"/>
        </w:numPr>
        <w:spacing w:after="160" w:line="259" w:lineRule="auto"/>
      </w:pPr>
      <w:r>
        <w:t>Developed a program that calculates the wavelength, frequency, and energy of a wave</w:t>
      </w:r>
    </w:p>
    <w:p w14:paraId="423B1A55" w14:textId="18986525" w:rsidR="007A25C6" w:rsidRDefault="007A25C6" w:rsidP="00D0620B">
      <w:pPr>
        <w:pStyle w:val="ListParagraph"/>
        <w:numPr>
          <w:ilvl w:val="0"/>
          <w:numId w:val="14"/>
        </w:numPr>
        <w:spacing w:after="160" w:line="259" w:lineRule="auto"/>
      </w:pPr>
      <w:r>
        <w:t>Developed a custom look and feel for swing GUI’s</w:t>
      </w:r>
    </w:p>
    <w:p w14:paraId="2868D37D" w14:textId="091DB4DD" w:rsidR="004D49A0" w:rsidRDefault="007A25C6" w:rsidP="004D49A0">
      <w:pPr>
        <w:pStyle w:val="ListParagraph"/>
        <w:numPr>
          <w:ilvl w:val="0"/>
          <w:numId w:val="14"/>
        </w:numPr>
        <w:spacing w:after="160" w:line="259" w:lineRule="auto"/>
      </w:pPr>
      <w:r>
        <w:t>Developed a</w:t>
      </w:r>
      <w:r w:rsidR="00B72DA1">
        <w:t>n</w:t>
      </w:r>
      <w:r>
        <w:t xml:space="preserve"> FPS Game</w:t>
      </w:r>
      <w:r w:rsidR="004D49A0">
        <w:t xml:space="preserve"> with </w:t>
      </w:r>
      <w:r w:rsidR="007154D2">
        <w:t xml:space="preserve">a </w:t>
      </w:r>
      <w:r w:rsidR="004D49A0">
        <w:t>custom engine</w:t>
      </w:r>
    </w:p>
    <w:p w14:paraId="0A85A7D3" w14:textId="7A00D155" w:rsidR="00D0620B" w:rsidRDefault="00D0620B" w:rsidP="00D0620B">
      <w:pPr>
        <w:rPr>
          <w:i/>
        </w:rPr>
      </w:pPr>
      <w:r w:rsidRPr="00B22B18">
        <w:rPr>
          <w:i/>
        </w:rPr>
        <w:t>Web Development</w:t>
      </w:r>
    </w:p>
    <w:p w14:paraId="0C6B9B06" w14:textId="069C56E6" w:rsidR="000F23AC" w:rsidRPr="000F23AC" w:rsidRDefault="000F23AC" w:rsidP="00D0620B">
      <w:pPr>
        <w:pStyle w:val="ListParagraph"/>
        <w:numPr>
          <w:ilvl w:val="0"/>
          <w:numId w:val="16"/>
        </w:numPr>
        <w:spacing w:after="160" w:line="259" w:lineRule="auto"/>
      </w:pPr>
      <w:r>
        <w:t xml:space="preserve">Awarded certificate for web development by Thomas Jefferson High School </w:t>
      </w:r>
    </w:p>
    <w:p w14:paraId="4483F03E" w14:textId="77777777" w:rsidR="00D0620B" w:rsidRDefault="00D0620B" w:rsidP="00D0620B">
      <w:pPr>
        <w:pStyle w:val="ListParagraph"/>
        <w:numPr>
          <w:ilvl w:val="0"/>
          <w:numId w:val="14"/>
        </w:numPr>
        <w:spacing w:after="160" w:line="259" w:lineRule="auto"/>
      </w:pPr>
      <w:r>
        <w:t xml:space="preserve">Developed a Snake game </w:t>
      </w:r>
    </w:p>
    <w:p w14:paraId="14A442E8" w14:textId="3DF3CE90" w:rsidR="00D0620B" w:rsidRDefault="00D0620B" w:rsidP="00D0620B">
      <w:pPr>
        <w:pStyle w:val="ListParagraph"/>
        <w:numPr>
          <w:ilvl w:val="0"/>
          <w:numId w:val="14"/>
        </w:numPr>
        <w:spacing w:after="160" w:line="259" w:lineRule="auto"/>
      </w:pPr>
      <w:r>
        <w:t>Developed a Personal website</w:t>
      </w:r>
      <w:r w:rsidR="00B72DA1">
        <w:t xml:space="preserve">, and </w:t>
      </w:r>
      <w:r>
        <w:t xml:space="preserve">used </w:t>
      </w:r>
      <w:r w:rsidR="00B72DA1">
        <w:t>E</w:t>
      </w:r>
      <w:r>
        <w:t>lectron</w:t>
      </w:r>
      <w:r w:rsidR="007A25C6">
        <w:t xml:space="preserve"> </w:t>
      </w:r>
      <w:r>
        <w:t>to package it as a cross-platform app</w:t>
      </w:r>
    </w:p>
    <w:p w14:paraId="7CA78396" w14:textId="77777777" w:rsidR="00D0620B" w:rsidRPr="00B22B18" w:rsidRDefault="00D0620B" w:rsidP="00D0620B">
      <w:pPr>
        <w:rPr>
          <w:i/>
        </w:rPr>
      </w:pPr>
      <w:r w:rsidRPr="00B22B18">
        <w:rPr>
          <w:i/>
        </w:rPr>
        <w:t>C++ Development</w:t>
      </w:r>
    </w:p>
    <w:p w14:paraId="4170125E" w14:textId="7D0B01B2" w:rsidR="00D0620B" w:rsidRDefault="00D0620B" w:rsidP="00D0620B">
      <w:pPr>
        <w:pStyle w:val="ListParagraph"/>
        <w:numPr>
          <w:ilvl w:val="0"/>
          <w:numId w:val="15"/>
        </w:numPr>
        <w:spacing w:after="160" w:line="259" w:lineRule="auto"/>
      </w:pPr>
      <w:r>
        <w:t>Developed a multi-hack for a first-person shooter called CSGO</w:t>
      </w:r>
      <w:r w:rsidR="00B23ECA">
        <w:t xml:space="preserve">, with </w:t>
      </w:r>
      <w:r>
        <w:t xml:space="preserve">a </w:t>
      </w:r>
      <w:r w:rsidR="00B23ECA">
        <w:t>m</w:t>
      </w:r>
      <w:r>
        <w:t>emory aimbot, anti-flash hack, bunny hop scripts, and a wall hack</w:t>
      </w:r>
    </w:p>
    <w:p w14:paraId="037D8A2D" w14:textId="7227D45E" w:rsidR="00D0620B" w:rsidRDefault="00D0620B" w:rsidP="00D0620B">
      <w:pPr>
        <w:pStyle w:val="ListParagraph"/>
        <w:numPr>
          <w:ilvl w:val="0"/>
          <w:numId w:val="15"/>
        </w:numPr>
        <w:spacing w:after="160" w:line="259" w:lineRule="auto"/>
      </w:pPr>
      <w:r>
        <w:t>Developed a DLL Injector to inject the dll for the multi-hack. It uses the native WINAPI function LoadLibraryA to inject the dll into the game</w:t>
      </w:r>
    </w:p>
    <w:p w14:paraId="2766F210" w14:textId="71EB4672" w:rsidR="00B72DA1" w:rsidRDefault="00B72DA1" w:rsidP="00B72DA1">
      <w:r w:rsidRPr="00B72DA1">
        <w:rPr>
          <w:b/>
          <w:color w:val="auto"/>
          <w:u w:val="single"/>
        </w:rPr>
        <w:t>Music</w:t>
      </w:r>
    </w:p>
    <w:p w14:paraId="369575E7" w14:textId="0FE9B9AD" w:rsidR="00D0620B" w:rsidRDefault="00D0620B" w:rsidP="00D0620B">
      <w:pPr>
        <w:pStyle w:val="ListParagraph"/>
        <w:numPr>
          <w:ilvl w:val="0"/>
          <w:numId w:val="16"/>
        </w:numPr>
        <w:spacing w:after="160" w:line="259" w:lineRule="auto"/>
      </w:pPr>
      <w:r>
        <w:t xml:space="preserve">Have played Clarinet in the </w:t>
      </w:r>
      <w:r w:rsidR="009C0118">
        <w:t xml:space="preserve">school </w:t>
      </w:r>
      <w:r>
        <w:t xml:space="preserve">band for 5 years. </w:t>
      </w:r>
      <w:r w:rsidR="009C0118">
        <w:t>P</w:t>
      </w:r>
      <w:r>
        <w:t xml:space="preserve">articipated in band related activities such as Area </w:t>
      </w:r>
      <w:r w:rsidR="00EE5634">
        <w:t>B</w:t>
      </w:r>
      <w:r>
        <w:t xml:space="preserve">and, Vienna </w:t>
      </w:r>
      <w:r w:rsidR="00EE5634">
        <w:t>B</w:t>
      </w:r>
      <w:r>
        <w:t xml:space="preserve">and </w:t>
      </w:r>
      <w:r w:rsidR="00EE5634">
        <w:t>C</w:t>
      </w:r>
      <w:r>
        <w:t xml:space="preserve">amp, </w:t>
      </w:r>
      <w:r w:rsidRPr="00CA2DB4">
        <w:t>Musicale Festival in Williamsburg</w:t>
      </w:r>
      <w:r>
        <w:t>, VA</w:t>
      </w:r>
    </w:p>
    <w:p w14:paraId="1ED8F158" w14:textId="5E2E24D6" w:rsidR="00D0620B" w:rsidRDefault="009C0118" w:rsidP="00D0620B">
      <w:pPr>
        <w:pStyle w:val="ListParagraph"/>
        <w:numPr>
          <w:ilvl w:val="1"/>
          <w:numId w:val="16"/>
        </w:numPr>
        <w:spacing w:after="160" w:line="259" w:lineRule="auto"/>
      </w:pPr>
      <w:r>
        <w:t>Section Leader</w:t>
      </w:r>
      <w:r w:rsidR="00D0620B">
        <w:t xml:space="preserve"> in Symphonic Band in Vienna band camp</w:t>
      </w:r>
    </w:p>
    <w:p w14:paraId="03AF7FF5" w14:textId="77777777" w:rsidR="00D0620B" w:rsidRDefault="00D0620B" w:rsidP="00D0620B">
      <w:pPr>
        <w:pStyle w:val="ListParagraph"/>
        <w:numPr>
          <w:ilvl w:val="1"/>
          <w:numId w:val="16"/>
        </w:numPr>
        <w:spacing w:after="160" w:line="259" w:lineRule="auto"/>
      </w:pPr>
      <w:r>
        <w:t>Symphonic Band in Longfellow middle school</w:t>
      </w:r>
    </w:p>
    <w:p w14:paraId="7ECC9C50" w14:textId="77777777" w:rsidR="00D0620B" w:rsidRDefault="00D0620B" w:rsidP="00D0620B">
      <w:pPr>
        <w:pStyle w:val="ListParagraph"/>
        <w:numPr>
          <w:ilvl w:val="1"/>
          <w:numId w:val="16"/>
        </w:numPr>
        <w:spacing w:after="160" w:line="259" w:lineRule="auto"/>
      </w:pPr>
      <w:r>
        <w:t>Wind Ensemble in McLean High School</w:t>
      </w:r>
    </w:p>
    <w:p w14:paraId="66102271" w14:textId="54029FFB" w:rsidR="00B72DA1" w:rsidRPr="00B72DA1" w:rsidRDefault="00B72DA1" w:rsidP="00B72DA1">
      <w:pPr>
        <w:rPr>
          <w:b/>
          <w:color w:val="auto"/>
          <w:u w:val="single"/>
        </w:rPr>
      </w:pPr>
      <w:r w:rsidRPr="00B72DA1">
        <w:rPr>
          <w:b/>
          <w:color w:val="auto"/>
          <w:u w:val="single"/>
        </w:rPr>
        <w:t>Model UN</w:t>
      </w:r>
    </w:p>
    <w:p w14:paraId="0A959FC1" w14:textId="5F840066" w:rsidR="00D0620B" w:rsidRDefault="00AF2DB9" w:rsidP="00D0620B">
      <w:pPr>
        <w:pStyle w:val="ListParagraph"/>
        <w:numPr>
          <w:ilvl w:val="0"/>
          <w:numId w:val="16"/>
        </w:numPr>
        <w:spacing w:after="160" w:line="259" w:lineRule="auto"/>
      </w:pPr>
      <w:r>
        <w:t xml:space="preserve">Represented Longfellow Middle and McLean High School </w:t>
      </w:r>
      <w:r w:rsidR="00D0620B">
        <w:t>in Model UN</w:t>
      </w:r>
    </w:p>
    <w:p w14:paraId="613F642F" w14:textId="7BCF71BB" w:rsidR="00B72DA1" w:rsidRPr="00B72DA1" w:rsidRDefault="00B72DA1" w:rsidP="00B72DA1">
      <w:pPr>
        <w:rPr>
          <w:b/>
          <w:color w:val="auto"/>
          <w:u w:val="single"/>
        </w:rPr>
      </w:pPr>
      <w:r w:rsidRPr="00B72DA1">
        <w:rPr>
          <w:b/>
          <w:color w:val="auto"/>
          <w:u w:val="single"/>
        </w:rPr>
        <w:t>Other</w:t>
      </w:r>
    </w:p>
    <w:p w14:paraId="291E57CD" w14:textId="3109D50F" w:rsidR="00B51D1B" w:rsidRDefault="00D0620B" w:rsidP="006E1507">
      <w:pPr>
        <w:pStyle w:val="ListParagraph"/>
        <w:numPr>
          <w:ilvl w:val="0"/>
          <w:numId w:val="16"/>
        </w:numPr>
        <w:spacing w:after="160" w:line="259" w:lineRule="auto"/>
      </w:pPr>
      <w:r>
        <w:t>Participated in Chess Club for two years, where I studied under a grandmaster</w:t>
      </w:r>
    </w:p>
    <w:p w14:paraId="6EB707D6" w14:textId="79A31718" w:rsidR="00ED7281" w:rsidRDefault="00EE5634" w:rsidP="00ED7281">
      <w:pPr>
        <w:pStyle w:val="ListParagraph"/>
        <w:numPr>
          <w:ilvl w:val="0"/>
          <w:numId w:val="16"/>
        </w:numPr>
        <w:spacing w:after="160" w:line="259" w:lineRule="auto"/>
      </w:pPr>
      <w:r>
        <w:t xml:space="preserve">Enrolled in </w:t>
      </w:r>
      <w:r w:rsidR="00ED7281">
        <w:t>US Naval Sea Cadet Corps from 2014-2015</w:t>
      </w:r>
    </w:p>
    <w:p w14:paraId="4D73DC97" w14:textId="7E6B3DC8" w:rsidR="00B22B18" w:rsidRDefault="00B22B18" w:rsidP="006E1507">
      <w:pPr>
        <w:pStyle w:val="ListParagraph"/>
        <w:numPr>
          <w:ilvl w:val="0"/>
          <w:numId w:val="16"/>
        </w:numPr>
        <w:spacing w:after="160" w:line="259" w:lineRule="auto"/>
      </w:pPr>
      <w:r>
        <w:t>Active volunteer at the Chesterbrook Assisted Living facility since Grade 7</w:t>
      </w:r>
    </w:p>
    <w:sectPr w:rsidR="00B22B18"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1A3FF" w14:textId="77777777" w:rsidR="00F2136E" w:rsidRDefault="00F2136E" w:rsidP="0068194B">
      <w:r>
        <w:separator/>
      </w:r>
    </w:p>
    <w:p w14:paraId="7D7D62BF" w14:textId="77777777" w:rsidR="00F2136E" w:rsidRDefault="00F2136E"/>
    <w:p w14:paraId="4E4235FE" w14:textId="77777777" w:rsidR="00F2136E" w:rsidRDefault="00F2136E"/>
  </w:endnote>
  <w:endnote w:type="continuationSeparator" w:id="0">
    <w:p w14:paraId="69D0448D" w14:textId="77777777" w:rsidR="00F2136E" w:rsidRDefault="00F2136E" w:rsidP="0068194B">
      <w:r>
        <w:continuationSeparator/>
      </w:r>
    </w:p>
    <w:p w14:paraId="75E2B3B4" w14:textId="77777777" w:rsidR="00F2136E" w:rsidRDefault="00F2136E"/>
    <w:p w14:paraId="15150278" w14:textId="77777777" w:rsidR="00F2136E" w:rsidRDefault="00F213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34A4DDF8"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48637" w14:textId="77777777" w:rsidR="00F2136E" w:rsidRDefault="00F2136E" w:rsidP="0068194B">
      <w:r>
        <w:separator/>
      </w:r>
    </w:p>
    <w:p w14:paraId="038DB63D" w14:textId="77777777" w:rsidR="00F2136E" w:rsidRDefault="00F2136E"/>
    <w:p w14:paraId="6E94F5DC" w14:textId="77777777" w:rsidR="00F2136E" w:rsidRDefault="00F2136E"/>
  </w:footnote>
  <w:footnote w:type="continuationSeparator" w:id="0">
    <w:p w14:paraId="6092FE99" w14:textId="77777777" w:rsidR="00F2136E" w:rsidRDefault="00F2136E" w:rsidP="0068194B">
      <w:r>
        <w:continuationSeparator/>
      </w:r>
    </w:p>
    <w:p w14:paraId="023E3044" w14:textId="77777777" w:rsidR="00F2136E" w:rsidRDefault="00F2136E"/>
    <w:p w14:paraId="26CE5DC6" w14:textId="77777777" w:rsidR="00F2136E" w:rsidRDefault="00F213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EE23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0A314FA" wp14:editId="7B689016">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B924CAE"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52C390E"/>
    <w:multiLevelType w:val="hybridMultilevel"/>
    <w:tmpl w:val="3FD6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3065BC"/>
    <w:multiLevelType w:val="hybridMultilevel"/>
    <w:tmpl w:val="4784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975ED"/>
    <w:multiLevelType w:val="hybridMultilevel"/>
    <w:tmpl w:val="B41A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2B3BBC"/>
    <w:multiLevelType w:val="hybridMultilevel"/>
    <w:tmpl w:val="9C200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5"/>
  </w:num>
  <w:num w:numId="10">
    <w:abstractNumId w:val="5"/>
  </w:num>
  <w:num w:numId="11">
    <w:abstractNumId w:val="4"/>
  </w:num>
  <w:num w:numId="12">
    <w:abstractNumId w:val="1"/>
  </w:num>
  <w:num w:numId="13">
    <w:abstractNumId w:val="0"/>
  </w:num>
  <w:num w:numId="14">
    <w:abstractNumId w:val="11"/>
  </w:num>
  <w:num w:numId="15">
    <w:abstractNumId w:val="16"/>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0B"/>
    <w:rsid w:val="000001EF"/>
    <w:rsid w:val="00007322"/>
    <w:rsid w:val="00007728"/>
    <w:rsid w:val="00024584"/>
    <w:rsid w:val="00024730"/>
    <w:rsid w:val="00055E95"/>
    <w:rsid w:val="0007021F"/>
    <w:rsid w:val="000A14F6"/>
    <w:rsid w:val="000B2BA5"/>
    <w:rsid w:val="000F23AC"/>
    <w:rsid w:val="000F2F8C"/>
    <w:rsid w:val="0010006E"/>
    <w:rsid w:val="001045A8"/>
    <w:rsid w:val="00114A91"/>
    <w:rsid w:val="001427E1"/>
    <w:rsid w:val="00163668"/>
    <w:rsid w:val="00171566"/>
    <w:rsid w:val="00174676"/>
    <w:rsid w:val="001755A8"/>
    <w:rsid w:val="00184014"/>
    <w:rsid w:val="00192008"/>
    <w:rsid w:val="00194241"/>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4DF"/>
    <w:rsid w:val="00294998"/>
    <w:rsid w:val="00297F18"/>
    <w:rsid w:val="002A1945"/>
    <w:rsid w:val="002B2958"/>
    <w:rsid w:val="002B3FC8"/>
    <w:rsid w:val="002D23C5"/>
    <w:rsid w:val="002D6137"/>
    <w:rsid w:val="002E7E61"/>
    <w:rsid w:val="002F05E5"/>
    <w:rsid w:val="002F254D"/>
    <w:rsid w:val="002F30E4"/>
    <w:rsid w:val="002F6722"/>
    <w:rsid w:val="00307140"/>
    <w:rsid w:val="00316DFF"/>
    <w:rsid w:val="00320957"/>
    <w:rsid w:val="00325B57"/>
    <w:rsid w:val="00336056"/>
    <w:rsid w:val="003544E1"/>
    <w:rsid w:val="00366398"/>
    <w:rsid w:val="003A0632"/>
    <w:rsid w:val="003A30E5"/>
    <w:rsid w:val="003A5F2C"/>
    <w:rsid w:val="003A6ADF"/>
    <w:rsid w:val="003B5928"/>
    <w:rsid w:val="003D027E"/>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D49A0"/>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95515"/>
    <w:rsid w:val="006A1962"/>
    <w:rsid w:val="006B5D48"/>
    <w:rsid w:val="006B7D7B"/>
    <w:rsid w:val="006C1A5E"/>
    <w:rsid w:val="006E1507"/>
    <w:rsid w:val="00712D8B"/>
    <w:rsid w:val="007154D2"/>
    <w:rsid w:val="007273B7"/>
    <w:rsid w:val="00733E0A"/>
    <w:rsid w:val="0074403D"/>
    <w:rsid w:val="00746D44"/>
    <w:rsid w:val="007538DC"/>
    <w:rsid w:val="00757803"/>
    <w:rsid w:val="0079206B"/>
    <w:rsid w:val="00795CA7"/>
    <w:rsid w:val="00796076"/>
    <w:rsid w:val="007A25C6"/>
    <w:rsid w:val="007A31B2"/>
    <w:rsid w:val="007C0566"/>
    <w:rsid w:val="007C606B"/>
    <w:rsid w:val="007E6A61"/>
    <w:rsid w:val="00801140"/>
    <w:rsid w:val="00803404"/>
    <w:rsid w:val="00834955"/>
    <w:rsid w:val="00855B59"/>
    <w:rsid w:val="00860461"/>
    <w:rsid w:val="00862B62"/>
    <w:rsid w:val="00863EB1"/>
    <w:rsid w:val="0086487C"/>
    <w:rsid w:val="00870B20"/>
    <w:rsid w:val="008829F8"/>
    <w:rsid w:val="00885897"/>
    <w:rsid w:val="008A6538"/>
    <w:rsid w:val="008B0C13"/>
    <w:rsid w:val="008C7056"/>
    <w:rsid w:val="008F3B14"/>
    <w:rsid w:val="00901899"/>
    <w:rsid w:val="0090344B"/>
    <w:rsid w:val="00905715"/>
    <w:rsid w:val="0091321E"/>
    <w:rsid w:val="00913296"/>
    <w:rsid w:val="00913946"/>
    <w:rsid w:val="0092726B"/>
    <w:rsid w:val="009361BA"/>
    <w:rsid w:val="00944F78"/>
    <w:rsid w:val="009510E7"/>
    <w:rsid w:val="00952C89"/>
    <w:rsid w:val="009571D8"/>
    <w:rsid w:val="009650EA"/>
    <w:rsid w:val="0097790C"/>
    <w:rsid w:val="0098506E"/>
    <w:rsid w:val="009A3BC5"/>
    <w:rsid w:val="009A44CE"/>
    <w:rsid w:val="009C0118"/>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AF2DB9"/>
    <w:rsid w:val="00B10EBE"/>
    <w:rsid w:val="00B22B18"/>
    <w:rsid w:val="00B236F1"/>
    <w:rsid w:val="00B23ECA"/>
    <w:rsid w:val="00B50F99"/>
    <w:rsid w:val="00B51D1B"/>
    <w:rsid w:val="00B540F4"/>
    <w:rsid w:val="00B60FD0"/>
    <w:rsid w:val="00B622DF"/>
    <w:rsid w:val="00B6332A"/>
    <w:rsid w:val="00B72DA1"/>
    <w:rsid w:val="00B81760"/>
    <w:rsid w:val="00B8494C"/>
    <w:rsid w:val="00BA1546"/>
    <w:rsid w:val="00BB4E51"/>
    <w:rsid w:val="00BD431F"/>
    <w:rsid w:val="00BE423E"/>
    <w:rsid w:val="00BF61AC"/>
    <w:rsid w:val="00C47DAE"/>
    <w:rsid w:val="00C47FA6"/>
    <w:rsid w:val="00C57FC6"/>
    <w:rsid w:val="00C66A7D"/>
    <w:rsid w:val="00C779DA"/>
    <w:rsid w:val="00C814F7"/>
    <w:rsid w:val="00CA4B4D"/>
    <w:rsid w:val="00CB35C3"/>
    <w:rsid w:val="00CD323D"/>
    <w:rsid w:val="00CE4030"/>
    <w:rsid w:val="00CE64B3"/>
    <w:rsid w:val="00CF1A49"/>
    <w:rsid w:val="00D0620B"/>
    <w:rsid w:val="00D0630C"/>
    <w:rsid w:val="00D243A9"/>
    <w:rsid w:val="00D305E5"/>
    <w:rsid w:val="00D37CD3"/>
    <w:rsid w:val="00D66A52"/>
    <w:rsid w:val="00D66EFA"/>
    <w:rsid w:val="00D72A2D"/>
    <w:rsid w:val="00D82361"/>
    <w:rsid w:val="00D83E58"/>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D7281"/>
    <w:rsid w:val="00EE2CA8"/>
    <w:rsid w:val="00EE5634"/>
    <w:rsid w:val="00EF17E8"/>
    <w:rsid w:val="00EF51D9"/>
    <w:rsid w:val="00F130DD"/>
    <w:rsid w:val="00F2136E"/>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BA3ED"/>
  <w15:chartTrackingRefBased/>
  <w15:docId w15:val="{CDF24EF0-4554-4A6F-8A04-E91A8B1B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B23E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ramit.govindaraj@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09038\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6CC3B890B84D5EAF34CD83F0933763"/>
        <w:category>
          <w:name w:val="General"/>
          <w:gallery w:val="placeholder"/>
        </w:category>
        <w:types>
          <w:type w:val="bbPlcHdr"/>
        </w:types>
        <w:behaviors>
          <w:behavior w:val="content"/>
        </w:behaviors>
        <w:guid w:val="{8B8826F3-AB33-432D-8F4E-23E6A3B10DBF}"/>
      </w:docPartPr>
      <w:docPartBody>
        <w:p w:rsidR="00C61E58" w:rsidRDefault="00754231">
          <w:pPr>
            <w:pStyle w:val="156CC3B890B84D5EAF34CD83F0933763"/>
          </w:pPr>
          <w:r w:rsidRPr="00CF1A49">
            <w:t>Education</w:t>
          </w:r>
        </w:p>
      </w:docPartBody>
    </w:docPart>
    <w:docPart>
      <w:docPartPr>
        <w:name w:val="B922691E4EFF48B7AE51D477E7344237"/>
        <w:category>
          <w:name w:val="General"/>
          <w:gallery w:val="placeholder"/>
        </w:category>
        <w:types>
          <w:type w:val="bbPlcHdr"/>
        </w:types>
        <w:behaviors>
          <w:behavior w:val="content"/>
        </w:behaviors>
        <w:guid w:val="{D25BEF86-2AFC-46BF-A11E-15840318CD3F}"/>
      </w:docPartPr>
      <w:docPartBody>
        <w:p w:rsidR="00C61E58" w:rsidRDefault="00754231">
          <w:pPr>
            <w:pStyle w:val="B922691E4EFF48B7AE51D477E7344237"/>
          </w:pPr>
          <w:r w:rsidRPr="00CF1A49">
            <w:t>Skills</w:t>
          </w:r>
        </w:p>
      </w:docPartBody>
    </w:docPart>
    <w:docPart>
      <w:docPartPr>
        <w:name w:val="D29880675B0B4CE29707D2B0E3074DF0"/>
        <w:category>
          <w:name w:val="General"/>
          <w:gallery w:val="placeholder"/>
        </w:category>
        <w:types>
          <w:type w:val="bbPlcHdr"/>
        </w:types>
        <w:behaviors>
          <w:behavior w:val="content"/>
        </w:behaviors>
        <w:guid w:val="{51B96531-9B99-46A8-B0EF-79BEBDA244E6}"/>
      </w:docPartPr>
      <w:docPartBody>
        <w:p w:rsidR="00C61E58" w:rsidRDefault="00754231">
          <w:pPr>
            <w:pStyle w:val="D29880675B0B4CE29707D2B0E3074DF0"/>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31"/>
    <w:rsid w:val="000B130A"/>
    <w:rsid w:val="005E1D2F"/>
    <w:rsid w:val="00754231"/>
    <w:rsid w:val="008B0107"/>
    <w:rsid w:val="00C61E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A70B68CAE4ED2B36E13F4AC8DC04B">
    <w:name w:val="596A70B68CAE4ED2B36E13F4AC8DC04B"/>
  </w:style>
  <w:style w:type="character" w:styleId="IntenseEmphasis">
    <w:name w:val="Intense Emphasis"/>
    <w:basedOn w:val="DefaultParagraphFont"/>
    <w:uiPriority w:val="2"/>
    <w:rPr>
      <w:b/>
      <w:iCs/>
      <w:color w:val="262626" w:themeColor="text1" w:themeTint="D9"/>
    </w:rPr>
  </w:style>
  <w:style w:type="paragraph" w:customStyle="1" w:styleId="74F102CA8AA347CF8FAEE46A6530F22F">
    <w:name w:val="74F102CA8AA347CF8FAEE46A6530F22F"/>
  </w:style>
  <w:style w:type="paragraph" w:customStyle="1" w:styleId="03EE35534033459C81519D1B6BCDE767">
    <w:name w:val="03EE35534033459C81519D1B6BCDE767"/>
  </w:style>
  <w:style w:type="paragraph" w:customStyle="1" w:styleId="1324D97460E840D8B615522D10925047">
    <w:name w:val="1324D97460E840D8B615522D10925047"/>
  </w:style>
  <w:style w:type="paragraph" w:customStyle="1" w:styleId="C893F6D32AEC4BC9B5C74D25E67BCCDC">
    <w:name w:val="C893F6D32AEC4BC9B5C74D25E67BCCDC"/>
  </w:style>
  <w:style w:type="paragraph" w:customStyle="1" w:styleId="A3D01DCA03DB4344A28B56EDFC45DA6B">
    <w:name w:val="A3D01DCA03DB4344A28B56EDFC45DA6B"/>
  </w:style>
  <w:style w:type="paragraph" w:customStyle="1" w:styleId="D3B74935B010449FAE3A7D7DA2A0C70C">
    <w:name w:val="D3B74935B010449FAE3A7D7DA2A0C70C"/>
  </w:style>
  <w:style w:type="paragraph" w:customStyle="1" w:styleId="23B60E057441418C87BA8EB320E8E83A">
    <w:name w:val="23B60E057441418C87BA8EB320E8E83A"/>
  </w:style>
  <w:style w:type="paragraph" w:customStyle="1" w:styleId="DBAEBB0BB96F49F2A795D92AF956302E">
    <w:name w:val="DBAEBB0BB96F49F2A795D92AF956302E"/>
  </w:style>
  <w:style w:type="paragraph" w:customStyle="1" w:styleId="C6FA673EADDD48E6AF847DAD57B57FD0">
    <w:name w:val="C6FA673EADDD48E6AF847DAD57B57FD0"/>
  </w:style>
  <w:style w:type="paragraph" w:customStyle="1" w:styleId="1878DEE4141C4A61B6934076AB0BC196">
    <w:name w:val="1878DEE4141C4A61B6934076AB0BC196"/>
  </w:style>
  <w:style w:type="paragraph" w:customStyle="1" w:styleId="FCB23B72671242AFBE8002D6FAEA597F">
    <w:name w:val="FCB23B72671242AFBE8002D6FAEA597F"/>
  </w:style>
  <w:style w:type="paragraph" w:customStyle="1" w:styleId="7B69FED42E294C2AB015C52721381320">
    <w:name w:val="7B69FED42E294C2AB015C52721381320"/>
  </w:style>
  <w:style w:type="paragraph" w:customStyle="1" w:styleId="C2389353573846AF93BD76543E00CD08">
    <w:name w:val="C2389353573846AF93BD76543E00CD08"/>
  </w:style>
  <w:style w:type="paragraph" w:customStyle="1" w:styleId="E7BE0A5D3419485085C551BBDD6DD691">
    <w:name w:val="E7BE0A5D3419485085C551BBDD6DD691"/>
  </w:style>
  <w:style w:type="character" w:styleId="SubtleReference">
    <w:name w:val="Subtle Reference"/>
    <w:basedOn w:val="DefaultParagraphFont"/>
    <w:uiPriority w:val="10"/>
    <w:qFormat/>
    <w:rPr>
      <w:b/>
      <w:caps w:val="0"/>
      <w:smallCaps/>
      <w:color w:val="595959" w:themeColor="text1" w:themeTint="A6"/>
    </w:rPr>
  </w:style>
  <w:style w:type="paragraph" w:customStyle="1" w:styleId="519BD113EB70432F8D821738C6A2FF87">
    <w:name w:val="519BD113EB70432F8D821738C6A2FF87"/>
  </w:style>
  <w:style w:type="paragraph" w:customStyle="1" w:styleId="EBEEA741DE99476FB7DBDB757736B4D0">
    <w:name w:val="EBEEA741DE99476FB7DBDB757736B4D0"/>
  </w:style>
  <w:style w:type="paragraph" w:customStyle="1" w:styleId="B877B3ED908842AF8106D8F2D32AA235">
    <w:name w:val="B877B3ED908842AF8106D8F2D32AA235"/>
  </w:style>
  <w:style w:type="paragraph" w:customStyle="1" w:styleId="620F1907AFA248228BD3239B2FD10E2E">
    <w:name w:val="620F1907AFA248228BD3239B2FD10E2E"/>
  </w:style>
  <w:style w:type="paragraph" w:customStyle="1" w:styleId="046EFBFBA49D4316AAD1B170E12BF62A">
    <w:name w:val="046EFBFBA49D4316AAD1B170E12BF62A"/>
  </w:style>
  <w:style w:type="paragraph" w:customStyle="1" w:styleId="9374A8E49478403CB06199BEACD6826B">
    <w:name w:val="9374A8E49478403CB06199BEACD6826B"/>
  </w:style>
  <w:style w:type="paragraph" w:customStyle="1" w:styleId="959152B0DE8146AA91A9F0FF167B9123">
    <w:name w:val="959152B0DE8146AA91A9F0FF167B9123"/>
  </w:style>
  <w:style w:type="paragraph" w:customStyle="1" w:styleId="156CC3B890B84D5EAF34CD83F0933763">
    <w:name w:val="156CC3B890B84D5EAF34CD83F0933763"/>
  </w:style>
  <w:style w:type="paragraph" w:customStyle="1" w:styleId="D14798F6E16A45B09834A8EAFF393F31">
    <w:name w:val="D14798F6E16A45B09834A8EAFF393F31"/>
  </w:style>
  <w:style w:type="paragraph" w:customStyle="1" w:styleId="BE24BFD91DC3436CA4B8E3EA78855CC9">
    <w:name w:val="BE24BFD91DC3436CA4B8E3EA78855CC9"/>
  </w:style>
  <w:style w:type="paragraph" w:customStyle="1" w:styleId="6CF68AFCF4CC444BB2A3599BDC4BDC4F">
    <w:name w:val="6CF68AFCF4CC444BB2A3599BDC4BDC4F"/>
  </w:style>
  <w:style w:type="paragraph" w:customStyle="1" w:styleId="91946F88B3FC4DD3B6E40FD7154C6A32">
    <w:name w:val="91946F88B3FC4DD3B6E40FD7154C6A32"/>
  </w:style>
  <w:style w:type="paragraph" w:customStyle="1" w:styleId="973ECFDF05C84B5EA804510776058F2A">
    <w:name w:val="973ECFDF05C84B5EA804510776058F2A"/>
  </w:style>
  <w:style w:type="paragraph" w:customStyle="1" w:styleId="F29AE436A1E1418F8D62F7ECC86577B8">
    <w:name w:val="F29AE436A1E1418F8D62F7ECC86577B8"/>
  </w:style>
  <w:style w:type="paragraph" w:customStyle="1" w:styleId="4259E9B3C9324B5897DE1D41BCEF76CF">
    <w:name w:val="4259E9B3C9324B5897DE1D41BCEF76CF"/>
  </w:style>
  <w:style w:type="paragraph" w:customStyle="1" w:styleId="9B028211F99242A7B0ED8360A5812034">
    <w:name w:val="9B028211F99242A7B0ED8360A5812034"/>
  </w:style>
  <w:style w:type="paragraph" w:customStyle="1" w:styleId="3C421DFD407A4790B1184FA1C8C543FB">
    <w:name w:val="3C421DFD407A4790B1184FA1C8C543FB"/>
  </w:style>
  <w:style w:type="paragraph" w:customStyle="1" w:styleId="BEE1C998C9C84A9B86D7E1CC523CE35D">
    <w:name w:val="BEE1C998C9C84A9B86D7E1CC523CE35D"/>
  </w:style>
  <w:style w:type="paragraph" w:customStyle="1" w:styleId="B922691E4EFF48B7AE51D477E7344237">
    <w:name w:val="B922691E4EFF48B7AE51D477E7344237"/>
  </w:style>
  <w:style w:type="paragraph" w:customStyle="1" w:styleId="66C3EA0BB5A94019833D35E956E939A2">
    <w:name w:val="66C3EA0BB5A94019833D35E956E939A2"/>
  </w:style>
  <w:style w:type="paragraph" w:customStyle="1" w:styleId="730803E64ADD48EF99461BF0C14CBA70">
    <w:name w:val="730803E64ADD48EF99461BF0C14CBA70"/>
  </w:style>
  <w:style w:type="paragraph" w:customStyle="1" w:styleId="146F91AAE69E4050BB729574C27FDCCF">
    <w:name w:val="146F91AAE69E4050BB729574C27FDCCF"/>
  </w:style>
  <w:style w:type="paragraph" w:customStyle="1" w:styleId="97020DB953CD440E851C177A2DC04B21">
    <w:name w:val="97020DB953CD440E851C177A2DC04B21"/>
  </w:style>
  <w:style w:type="paragraph" w:customStyle="1" w:styleId="4879A2CB07B44B199C67DF02562FCA3F">
    <w:name w:val="4879A2CB07B44B199C67DF02562FCA3F"/>
  </w:style>
  <w:style w:type="paragraph" w:customStyle="1" w:styleId="D29880675B0B4CE29707D2B0E3074DF0">
    <w:name w:val="D29880675B0B4CE29707D2B0E3074DF0"/>
  </w:style>
  <w:style w:type="paragraph" w:customStyle="1" w:styleId="FB6542BD54E04AF0A1919A392DB87779">
    <w:name w:val="FB6542BD54E04AF0A1919A392DB87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166</TotalTime>
  <Pages>2</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Govindaraj, Pramit</dc:creator>
  <cp:keywords/>
  <dc:description/>
  <cp:lastModifiedBy>Pramit Govindaraj</cp:lastModifiedBy>
  <cp:revision>15</cp:revision>
  <dcterms:created xsi:type="dcterms:W3CDTF">2020-01-04T23:04:00Z</dcterms:created>
  <dcterms:modified xsi:type="dcterms:W3CDTF">2021-06-11T00:42:00Z</dcterms:modified>
  <cp:category/>
</cp:coreProperties>
</file>